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6A0D73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F7E8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Screen 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6A0D7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Register to Borrow</w:t>
                    </w:r>
                    <w:r w:rsidRPr="00A06C4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Use Case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A0D73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Chu Quoc Hung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3-10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A0D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10-Mar-17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6A0D73">
              <w:r>
                <w:t xml:space="preserve">Screen Specification for </w:t>
              </w:r>
              <w:r>
                <w:t>Register to Borrow</w:t>
              </w:r>
              <w:r>
                <w:t xml:space="preserve"> Use Case.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6A0D73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495426596" w:history="1">
        <w:r w:rsidR="006A0D73" w:rsidRPr="00293719">
          <w:rPr>
            <w:rStyle w:val="Hyperlink"/>
            <w:noProof/>
          </w:rPr>
          <w:t>1. Pages</w:t>
        </w:r>
        <w:r w:rsidR="006A0D73">
          <w:rPr>
            <w:noProof/>
            <w:webHidden/>
          </w:rPr>
          <w:tab/>
        </w:r>
        <w:r w:rsidR="006A0D73">
          <w:rPr>
            <w:noProof/>
            <w:webHidden/>
          </w:rPr>
          <w:fldChar w:fldCharType="begin"/>
        </w:r>
        <w:r w:rsidR="006A0D73">
          <w:rPr>
            <w:noProof/>
            <w:webHidden/>
          </w:rPr>
          <w:instrText xml:space="preserve"> PAGEREF _Toc495426596 \h </w:instrText>
        </w:r>
        <w:r w:rsidR="006A0D73">
          <w:rPr>
            <w:noProof/>
            <w:webHidden/>
          </w:rPr>
        </w:r>
        <w:r w:rsidR="006A0D73">
          <w:rPr>
            <w:noProof/>
            <w:webHidden/>
          </w:rPr>
          <w:fldChar w:fldCharType="separate"/>
        </w:r>
        <w:r w:rsidR="006A0D73">
          <w:rPr>
            <w:noProof/>
            <w:webHidden/>
          </w:rPr>
          <w:t>3</w:t>
        </w:r>
        <w:r w:rsidR="006A0D73">
          <w:rPr>
            <w:noProof/>
            <w:webHidden/>
          </w:rPr>
          <w:fldChar w:fldCharType="end"/>
        </w:r>
      </w:hyperlink>
    </w:p>
    <w:p w:rsidR="006A0D73" w:rsidRDefault="006A0D73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597" w:history="1">
        <w:r w:rsidRPr="00293719">
          <w:rPr>
            <w:rStyle w:val="Hyperlink"/>
            <w:noProof/>
          </w:rPr>
          <w:t>1.1. Page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0D73" w:rsidRDefault="006A0D73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598" w:history="1">
        <w:r w:rsidRPr="00293719">
          <w:rPr>
            <w:rStyle w:val="Hyperlink"/>
            <w:noProof/>
          </w:rPr>
          <w:t>1.2.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D73" w:rsidRDefault="006A0D73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599" w:history="1">
        <w:r w:rsidRPr="00293719">
          <w:rPr>
            <w:rStyle w:val="Hyperlink"/>
            <w:noProof/>
          </w:rPr>
          <w:t>1.2.1.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D73" w:rsidRDefault="006A0D73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600" w:history="1">
        <w:r w:rsidRPr="00293719">
          <w:rPr>
            <w:rStyle w:val="Hyperlink"/>
            <w:noProof/>
          </w:rPr>
          <w:t>1.2.2.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0D73" w:rsidRDefault="006A0D73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601" w:history="1">
        <w:r w:rsidRPr="00293719">
          <w:rPr>
            <w:rStyle w:val="Hyperlink"/>
            <w:noProof/>
          </w:rPr>
          <w:t>1.3. Register to Borrow 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0D73" w:rsidRDefault="006A0D73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602" w:history="1">
        <w:r w:rsidRPr="00293719">
          <w:rPr>
            <w:rStyle w:val="Hyperlink"/>
            <w:noProof/>
          </w:rPr>
          <w:t>1.3.1.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0D73" w:rsidRDefault="006A0D73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603" w:history="1">
        <w:r w:rsidRPr="00293719">
          <w:rPr>
            <w:rStyle w:val="Hyperlink"/>
            <w:noProof/>
          </w:rPr>
          <w:t>1.3.2. Widget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0D73" w:rsidRDefault="006A0D73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604" w:history="1">
        <w:r w:rsidRPr="00293719">
          <w:rPr>
            <w:rStyle w:val="Hyperlink"/>
            <w:noProof/>
          </w:rPr>
          <w:t>1.4. Account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0D73" w:rsidRDefault="006A0D73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5426605" w:history="1">
        <w:r w:rsidRPr="00293719">
          <w:rPr>
            <w:rStyle w:val="Hyperlink"/>
            <w:noProof/>
          </w:rPr>
          <w:t>1.4.1.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_Toc495426605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D62" w:rsidRDefault="00317D15" w:rsidP="001C5100">
      <w:pPr>
        <w:rPr>
          <w:b/>
        </w:rPr>
      </w:pPr>
      <w:r>
        <w:rPr>
          <w:b/>
        </w:rPr>
        <w:fldChar w:fldCharType="end"/>
      </w:r>
      <w:bookmarkStart w:id="0" w:name="_GoBack"/>
      <w:bookmarkEnd w:id="0"/>
    </w:p>
    <w:p w:rsidR="004144D0" w:rsidRDefault="00634D62" w:rsidP="00536F6D">
      <w:r>
        <w:br w:type="page"/>
      </w:r>
    </w:p>
    <w:p w:rsidR="00C76AE0" w:rsidRDefault="00C76AE0">
      <w:pPr>
        <w:sectPr w:rsidR="00C76AE0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C76AE0" w:rsidRDefault="00C05913">
      <w:pPr>
        <w:pStyle w:val="AxureHeading1"/>
        <w:keepNext/>
      </w:pPr>
      <w:bookmarkStart w:id="1" w:name="_Toc495426596"/>
      <w:r>
        <w:lastRenderedPageBreak/>
        <w:t>Pages</w:t>
      </w:r>
      <w:bookmarkEnd w:id="1"/>
    </w:p>
    <w:p w:rsidR="00C76AE0" w:rsidRDefault="00C05913">
      <w:pPr>
        <w:pStyle w:val="AxureHeading2"/>
        <w:keepNext/>
      </w:pPr>
      <w:bookmarkStart w:id="2" w:name="_Toc495426597"/>
      <w:r>
        <w:t>Page Tree</w:t>
      </w:r>
      <w:bookmarkEnd w:id="2"/>
    </w:p>
    <w:p w:rsidR="00C76AE0" w:rsidRDefault="00C05913">
      <w:r>
        <w:t>Home</w:t>
      </w:r>
      <w:r>
        <w:br/>
      </w:r>
      <w:r>
        <w:tab/>
        <w:t>Register to Borrow Popup</w:t>
      </w:r>
      <w:r>
        <w:br/>
        <w:t>Account Settings</w:t>
      </w:r>
    </w:p>
    <w:p w:rsidR="00C76AE0" w:rsidRDefault="00C05913">
      <w:pPr>
        <w:pStyle w:val="AxureHeading2"/>
        <w:keepNext/>
      </w:pPr>
      <w:r>
        <w:br w:type="page"/>
      </w:r>
      <w:bookmarkStart w:id="3" w:name="_Toc495426598"/>
      <w:r>
        <w:lastRenderedPageBreak/>
        <w:t>Home</w:t>
      </w:r>
      <w:bookmarkEnd w:id="3"/>
    </w:p>
    <w:p w:rsidR="00C76AE0" w:rsidRDefault="00C05913">
      <w:pPr>
        <w:pStyle w:val="AxureHeading3"/>
        <w:keepNext/>
      </w:pPr>
      <w:bookmarkStart w:id="4" w:name="_Toc495426599"/>
      <w:r>
        <w:t>User Interface</w:t>
      </w:r>
      <w:bookmarkEnd w:id="4"/>
    </w:p>
    <w:p w:rsidR="00C76AE0" w:rsidRDefault="00C05913">
      <w:pPr>
        <w:pStyle w:val="AxureImageParagraph"/>
      </w:pPr>
      <w:r>
        <w:rPr>
          <w:noProof/>
        </w:rPr>
        <w:drawing>
          <wp:inline distT="0" distB="0" distL="0" distR="0">
            <wp:extent cx="6858000" cy="41910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E0" w:rsidRDefault="00C05913">
      <w:pPr>
        <w:pStyle w:val="AxureHeading3"/>
        <w:keepNext/>
      </w:pPr>
      <w:bookmarkStart w:id="5" w:name="_Toc495426600"/>
      <w:r>
        <w:t>Widget Table</w:t>
      </w:r>
      <w:bookmarkEnd w:id="5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571"/>
        <w:gridCol w:w="4209"/>
      </w:tblGrid>
      <w:tr w:rsidR="00C76AE0" w:rsidTr="00C7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C76AE0" w:rsidRDefault="00C05913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C76AE0" w:rsidRDefault="00C05913">
            <w:pPr>
              <w:pStyle w:val="AxureTableHeaderText"/>
            </w:pPr>
            <w:r>
              <w:t>Interactions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  <w:r>
              <w:br/>
              <w:t xml:space="preserve">    Enable 1,</w:t>
            </w:r>
            <w:r>
              <w:br/>
              <w:t>3,</w:t>
            </w:r>
            <w:r>
              <w:br/>
              <w:t>4,</w:t>
            </w:r>
            <w:r>
              <w:br/>
              <w:t>6,</w:t>
            </w:r>
            <w:r>
              <w:br/>
              <w:t>5,</w:t>
            </w:r>
            <w:r>
              <w:br/>
              <w:t>7,</w:t>
            </w:r>
            <w:r>
              <w:br/>
              <w:t>27</w:t>
            </w:r>
            <w:r>
              <w:br/>
              <w:t xml:space="preserve">    Disable 2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  <w:r>
              <w:br/>
              <w:t xml:space="preserve">    Enable 1,</w:t>
            </w:r>
            <w:r>
              <w:br/>
              <w:t>2,</w:t>
            </w:r>
            <w:r>
              <w:br/>
              <w:t>4,</w:t>
            </w:r>
            <w:r>
              <w:br/>
              <w:t>5,</w:t>
            </w:r>
            <w:r>
              <w:br/>
              <w:t>6,</w:t>
            </w:r>
            <w:r>
              <w:br/>
              <w:t>27,</w:t>
            </w:r>
            <w:r>
              <w:br/>
              <w:t>7</w:t>
            </w:r>
            <w:r>
              <w:br/>
              <w:t xml:space="preserve">    Disable 3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  <w:r>
              <w:br/>
              <w:t xml:space="preserve">    Enable 1,</w:t>
            </w:r>
            <w:r>
              <w:br/>
              <w:t>2,</w:t>
            </w:r>
            <w:r>
              <w:br/>
              <w:t>5,</w:t>
            </w:r>
            <w:r>
              <w:br/>
              <w:t>6,</w:t>
            </w:r>
            <w:r>
              <w:br/>
              <w:t>27,</w:t>
            </w:r>
            <w:r>
              <w:br/>
              <w:t>7,</w:t>
            </w:r>
            <w:r>
              <w:br/>
              <w:t>3</w:t>
            </w:r>
            <w:r>
              <w:br/>
              <w:t xml:space="preserve">    Disable 4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</w:t>
            </w:r>
            <w:r>
              <w:t>ide Widget</w:t>
            </w:r>
            <w:r>
              <w:br/>
              <w:t xml:space="preserve">    Enable 1,</w:t>
            </w:r>
            <w:r>
              <w:br/>
              <w:t>2,</w:t>
            </w:r>
            <w:r>
              <w:br/>
              <w:t>4,</w:t>
            </w:r>
            <w:r>
              <w:br/>
              <w:t>6,</w:t>
            </w:r>
            <w:r>
              <w:br/>
              <w:t>27,</w:t>
            </w:r>
            <w:r>
              <w:br/>
              <w:t>7,</w:t>
            </w:r>
            <w:r>
              <w:br/>
              <w:t>3</w:t>
            </w:r>
            <w:r>
              <w:br/>
              <w:t xml:space="preserve">    Disable 5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  <w:r>
              <w:br/>
              <w:t xml:space="preserve">    Enable 1,</w:t>
            </w:r>
            <w:r>
              <w:br/>
              <w:t>2,</w:t>
            </w:r>
            <w:r>
              <w:br/>
              <w:t>4,</w:t>
            </w:r>
            <w:r>
              <w:br/>
              <w:t>5,</w:t>
            </w:r>
            <w:r>
              <w:br/>
              <w:t>27,</w:t>
            </w:r>
            <w:r>
              <w:br/>
              <w:t>7,</w:t>
            </w:r>
            <w:r>
              <w:br/>
              <w:t>3</w:t>
            </w:r>
            <w:r>
              <w:br/>
              <w:t xml:space="preserve">    Disable 6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  <w:r>
              <w:br/>
              <w:t xml:space="preserve">    Enable 1,</w:t>
            </w:r>
            <w:r>
              <w:br/>
              <w:t>2,</w:t>
            </w:r>
            <w:r>
              <w:br/>
              <w:t>4,</w:t>
            </w:r>
            <w:r>
              <w:br/>
              <w:t>5</w:t>
            </w:r>
            <w:r>
              <w:t>,</w:t>
            </w:r>
            <w:r>
              <w:br/>
              <w:t>6,</w:t>
            </w:r>
            <w:r>
              <w:br/>
              <w:t>27,</w:t>
            </w:r>
            <w:r>
              <w:br/>
              <w:t>3</w:t>
            </w:r>
            <w:r>
              <w:br/>
              <w:t xml:space="preserve">    Disable 7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27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  <w:r>
              <w:br/>
              <w:t xml:space="preserve">    Enable 1,</w:t>
            </w:r>
            <w:r>
              <w:br/>
              <w:t>2,</w:t>
            </w:r>
            <w:r>
              <w:br/>
              <w:t>4,</w:t>
            </w:r>
            <w:r>
              <w:br/>
              <w:t>5,</w:t>
            </w:r>
            <w:r>
              <w:br/>
              <w:t>6,</w:t>
            </w:r>
            <w:r>
              <w:br/>
              <w:t>3,</w:t>
            </w:r>
            <w:r>
              <w:br/>
              <w:t>7</w:t>
            </w:r>
            <w:r>
              <w:br/>
              <w:t xml:space="preserve">    Disable 27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  <w:r>
              <w:br/>
              <w:t xml:space="preserve">    Enable 3,</w:t>
            </w:r>
            <w:r>
              <w:br/>
              <w:t>2,</w:t>
            </w:r>
            <w:r>
              <w:br/>
              <w:t>4,</w:t>
            </w:r>
            <w:r>
              <w:br/>
              <w:t>5,</w:t>
            </w:r>
            <w:r>
              <w:br/>
              <w:t>6,</w:t>
            </w:r>
            <w:r>
              <w:br/>
              <w:t>27,</w:t>
            </w:r>
            <w:r>
              <w:br/>
              <w:t>7</w:t>
            </w:r>
            <w:r>
              <w:br/>
              <w:t xml:space="preserve">    Disable 1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Show/Hide Widget</w:t>
            </w:r>
            <w:r>
              <w:br/>
              <w:t xml:space="preserve">    Show/Hide Widget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1, a</w:t>
            </w:r>
            <w:r>
              <w:t>nd</w:t>
            </w:r>
            <w:r>
              <w:br/>
              <w:t xml:space="preserve"> value of Author equal to text on 2 row 1, and</w:t>
            </w:r>
            <w:r>
              <w:br/>
              <w:t xml:space="preserve"> value of Title equal to text on 3 row 1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</w:t>
            </w:r>
            <w:r>
              <w:t xml:space="preserve">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1, and</w:t>
            </w:r>
            <w:r>
              <w:br/>
              <w:t xml:space="preserve"> value of Author equal to text on 2 row 1, and</w:t>
            </w:r>
            <w:r>
              <w:br/>
            </w:r>
            <w:r>
              <w:t xml:space="preserve"> value of Title equal to text on 3 row 1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text on 3 r</w:t>
            </w:r>
            <w:r>
              <w:t>ow 2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15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</w:t>
            </w:r>
            <w:r>
              <w:t>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17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</w:t>
            </w:r>
            <w:r>
              <w:t>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lastRenderedPageBreak/>
              <w:t>18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</w:t>
            </w:r>
            <w:r>
              <w:t>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19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</w:r>
            <w:r>
              <w:t xml:space="preserve"> value of Author equal to text on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20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</w:t>
            </w:r>
            <w:r>
              <w:t>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21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</w:t>
            </w:r>
            <w:r>
              <w:t>text on 3 row 2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22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23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</w:t>
            </w:r>
            <w:r>
              <w:t xml:space="preserve"> 1:</w:t>
            </w:r>
            <w:r>
              <w:br/>
              <w:t xml:space="preserve">    Open Register to Borrow Popup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24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Register to Borrow Popu</w:t>
            </w:r>
            <w:r>
              <w:t>p in Popup Window</w:t>
            </w:r>
            <w:r>
              <w:br/>
              <w:t xml:space="preserve">    Set value of BookNumber equal to text on 1 row 2, and</w:t>
            </w:r>
            <w:r>
              <w:br/>
              <w:t xml:space="preserve"> value of Author equal to text on 2 row 2, and</w:t>
            </w:r>
            <w:r>
              <w:br/>
              <w:t xml:space="preserve"> value of Title equal to text on 3 row 2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25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 in Current Window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26</w:t>
            </w:r>
          </w:p>
        </w:tc>
        <w:tc>
          <w:tcPr>
            <w:tcW w:w="0" w:type="auto"/>
          </w:tcPr>
          <w:p w:rsidR="00C76AE0" w:rsidRDefault="00C76AE0">
            <w:pPr>
              <w:pStyle w:val="AxureTableNormalText"/>
            </w:pP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Account Settings in Current Window</w:t>
            </w:r>
          </w:p>
        </w:tc>
      </w:tr>
    </w:tbl>
    <w:p w:rsidR="00C76AE0" w:rsidRDefault="00C05913">
      <w:pPr>
        <w:pStyle w:val="AxureHeading2"/>
        <w:keepNext/>
      </w:pPr>
      <w:r>
        <w:br w:type="page"/>
      </w:r>
      <w:bookmarkStart w:id="6" w:name="_Toc495426601"/>
      <w:r>
        <w:lastRenderedPageBreak/>
        <w:t>Register to Borrow Popup</w:t>
      </w:r>
      <w:bookmarkEnd w:id="6"/>
    </w:p>
    <w:p w:rsidR="00C76AE0" w:rsidRDefault="00C05913">
      <w:r>
        <w:t>OnPageLoad:</w:t>
      </w:r>
      <w:r>
        <w:br/>
        <w:t xml:space="preserve">  Case 1:</w:t>
      </w:r>
      <w:r>
        <w:br/>
        <w:t xml:space="preserve">    Set text on text field title equal to value of Title, and</w:t>
      </w:r>
      <w:r>
        <w:br/>
        <w:t xml:space="preserve"> text on text field author equal to value of Author, and</w:t>
      </w:r>
      <w:r>
        <w:br/>
        <w:t xml:space="preserve"> text on text field date equal to "10-Oct-17</w:t>
      </w:r>
      <w:r>
        <w:t>", and</w:t>
      </w:r>
      <w:r>
        <w:br/>
        <w:t xml:space="preserve"> text on text field book number equal to value of BookNumber</w:t>
      </w:r>
    </w:p>
    <w:p w:rsidR="00C76AE0" w:rsidRDefault="00C05913">
      <w:pPr>
        <w:pStyle w:val="AxureHeading3"/>
        <w:keepNext/>
      </w:pPr>
      <w:bookmarkStart w:id="7" w:name="_Toc495426602"/>
      <w:r>
        <w:t>User Interface</w:t>
      </w:r>
      <w:bookmarkEnd w:id="7"/>
    </w:p>
    <w:p w:rsidR="00C76AE0" w:rsidRDefault="00C05913">
      <w:pPr>
        <w:pStyle w:val="AxureImageParagraph"/>
      </w:pPr>
      <w:r>
        <w:rPr>
          <w:noProof/>
        </w:rPr>
        <w:drawing>
          <wp:inline distT="0" distB="0" distL="0" distR="0">
            <wp:extent cx="4362450" cy="27622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E0" w:rsidRDefault="00C05913">
      <w:pPr>
        <w:pStyle w:val="AxureHeading3"/>
        <w:keepNext/>
      </w:pPr>
      <w:bookmarkStart w:id="8" w:name="_Toc495426603"/>
      <w:r>
        <w:t>Widget Table</w:t>
      </w:r>
      <w:bookmarkEnd w:id="8"/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1105"/>
        <w:gridCol w:w="3815"/>
      </w:tblGrid>
      <w:tr w:rsidR="00C76AE0" w:rsidTr="00C7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C76AE0" w:rsidRDefault="00C05913">
            <w:pPr>
              <w:pStyle w:val="AxureTableHeaderText"/>
            </w:pPr>
            <w:r>
              <w:t>Name</w:t>
            </w:r>
          </w:p>
        </w:tc>
        <w:tc>
          <w:tcPr>
            <w:tcW w:w="0" w:type="auto"/>
          </w:tcPr>
          <w:p w:rsidR="00C76AE0" w:rsidRDefault="00C05913">
            <w:pPr>
              <w:pStyle w:val="AxureTableHeaderText"/>
            </w:pPr>
            <w:r>
              <w:t>Interactions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button close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Close Current Window</w:t>
            </w:r>
          </w:p>
        </w:tc>
      </w:tr>
      <w:tr w:rsidR="00C76AE0" w:rsidTr="00C76A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back button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Show (Shape),</w:t>
            </w:r>
            <w:r>
              <w:br/>
              <w:t>(Shape),</w:t>
            </w:r>
            <w:r>
              <w:br/>
            </w:r>
            <w:r>
              <w:t>text field title,</w:t>
            </w:r>
            <w:r>
              <w:br/>
              <w:t>(Shape),</w:t>
            </w:r>
            <w:r>
              <w:br/>
              <w:t>text field author,</w:t>
            </w:r>
            <w:r>
              <w:br/>
              <w:t>(Shape),</w:t>
            </w:r>
            <w:r>
              <w:br/>
              <w:t>(Shape),</w:t>
            </w:r>
            <w:r>
              <w:br/>
              <w:t>text field date,</w:t>
            </w:r>
            <w:r>
              <w:br/>
              <w:t>text field book number,</w:t>
            </w:r>
            <w:r>
              <w:br/>
              <w:t>button close,</w:t>
            </w:r>
            <w:r>
              <w:br/>
              <w:t>button submit</w:t>
            </w:r>
            <w:r>
              <w:br/>
              <w:t xml:space="preserve">    Hide image error,</w:t>
            </w:r>
            <w:r>
              <w:br/>
              <w:t>back button,</w:t>
            </w:r>
            <w:r>
              <w:br/>
              <w:t>error text</w:t>
            </w:r>
          </w:p>
        </w:tc>
      </w:tr>
      <w:tr w:rsidR="00C76AE0" w:rsidTr="00C76AE0"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button submit</w:t>
            </w:r>
          </w:p>
        </w:tc>
        <w:tc>
          <w:tcPr>
            <w:tcW w:w="0" w:type="auto"/>
          </w:tcPr>
          <w:p w:rsidR="00C76AE0" w:rsidRDefault="00C05913">
            <w:pPr>
              <w:pStyle w:val="AxureTableNormalText"/>
            </w:pPr>
            <w:r>
              <w:t>OnClick:</w:t>
            </w:r>
            <w:r>
              <w:br/>
              <w:t xml:space="preserve">  Case 1</w:t>
            </w:r>
            <w:r>
              <w:br/>
              <w:t xml:space="preserve"> (If text on text field title does not con</w:t>
            </w:r>
            <w:r>
              <w:t>tain "Physics"):</w:t>
            </w:r>
            <w:r>
              <w:br/>
              <w:t xml:space="preserve">    Close Current Window</w:t>
            </w:r>
            <w:r>
              <w:br/>
              <w:t xml:space="preserve">  Case 2</w:t>
            </w:r>
            <w:r>
              <w:br/>
              <w:t xml:space="preserve"> (Else If True):</w:t>
            </w:r>
            <w:r>
              <w:br/>
              <w:t xml:space="preserve">    Show back button,</w:t>
            </w:r>
            <w:r>
              <w:br/>
              <w:t>image error,</w:t>
            </w:r>
            <w:r>
              <w:br/>
              <w:t>error text</w:t>
            </w:r>
            <w:r>
              <w:br/>
              <w:t xml:space="preserve">    Hide button submit,</w:t>
            </w:r>
            <w:r>
              <w:br/>
              <w:t>button close,</w:t>
            </w:r>
            <w:r>
              <w:br/>
              <w:t>text field book number,</w:t>
            </w:r>
            <w:r>
              <w:br/>
              <w:t>(Shape),</w:t>
            </w:r>
            <w:r>
              <w:br/>
              <w:t>text field date,</w:t>
            </w:r>
            <w:r>
              <w:br/>
              <w:t>(Shape),</w:t>
            </w:r>
            <w:r>
              <w:br/>
              <w:t>text field author,</w:t>
            </w:r>
            <w:r>
              <w:br/>
              <w:t>text field title,</w:t>
            </w:r>
            <w:r>
              <w:br/>
              <w:t>(Shape),</w:t>
            </w:r>
            <w:r>
              <w:br/>
              <w:t>(Shape),</w:t>
            </w:r>
            <w:r>
              <w:br/>
              <w:t>(Shape),</w:t>
            </w:r>
            <w:r>
              <w:br/>
              <w:t>This</w:t>
            </w:r>
          </w:p>
        </w:tc>
      </w:tr>
    </w:tbl>
    <w:p w:rsidR="00C76AE0" w:rsidRDefault="00C05913">
      <w:pPr>
        <w:pStyle w:val="AxureHeading2"/>
        <w:keepNext/>
      </w:pPr>
      <w:r>
        <w:br w:type="page"/>
      </w:r>
      <w:bookmarkStart w:id="9" w:name="_Toc495426604"/>
      <w:r>
        <w:lastRenderedPageBreak/>
        <w:t>Account Settings</w:t>
      </w:r>
      <w:bookmarkEnd w:id="9"/>
    </w:p>
    <w:p w:rsidR="00C76AE0" w:rsidRDefault="00C05913">
      <w:pPr>
        <w:pStyle w:val="AxureHeading3"/>
        <w:keepNext/>
      </w:pPr>
      <w:bookmarkStart w:id="10" w:name="_Toc495426605"/>
      <w:r>
        <w:t>User Interface</w:t>
      </w:r>
      <w:bookmarkEnd w:id="10"/>
    </w:p>
    <w:p w:rsidR="00C76AE0" w:rsidRDefault="00C05913">
      <w:pPr>
        <w:pStyle w:val="AxureImageParagraph"/>
      </w:pPr>
      <w:r>
        <w:rPr>
          <w:noProof/>
        </w:rPr>
        <w:drawing>
          <wp:inline distT="0" distB="0" distL="0" distR="0">
            <wp:extent cx="6000750" cy="23526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E0" w:rsidRDefault="00C76AE0">
      <w:pPr>
        <w:sectPr w:rsidR="00C76AE0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C05913" w:rsidRDefault="00C05913"/>
    <w:sectPr w:rsidR="00C05913" w:rsidSect="004F3FB3">
      <w:headerReference w:type="default" r:id="rId14"/>
      <w:footerReference w:type="default" r:id="rId15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913" w:rsidRDefault="00C05913" w:rsidP="00093BE1">
      <w:pPr>
        <w:spacing w:before="0" w:after="0"/>
      </w:pPr>
      <w:r>
        <w:separator/>
      </w:r>
    </w:p>
  </w:endnote>
  <w:endnote w:type="continuationSeparator" w:id="0">
    <w:p w:rsidR="00C05913" w:rsidRDefault="00C05913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913" w:rsidRDefault="00C05913" w:rsidP="00093BE1">
      <w:pPr>
        <w:spacing w:before="0" w:after="0"/>
      </w:pPr>
      <w:r>
        <w:separator/>
      </w:r>
    </w:p>
  </w:footnote>
  <w:footnote w:type="continuationSeparator" w:id="0">
    <w:p w:rsidR="00C05913" w:rsidRDefault="00C05913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6A0D73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202785623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6A0D73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Screen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A0D74DC"/>
    <w:multiLevelType w:val="multilevel"/>
    <w:tmpl w:val="F736893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EF604F"/>
    <w:multiLevelType w:val="multilevel"/>
    <w:tmpl w:val="0032D38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0D73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05913"/>
    <w:rsid w:val="00C3790F"/>
    <w:rsid w:val="00C5657F"/>
    <w:rsid w:val="00C56E90"/>
    <w:rsid w:val="00C62A92"/>
    <w:rsid w:val="00C76AE0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A06E6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6D498"/>
  <w15:docId w15:val="{12F5C349-A072-485F-AFD8-672D7D21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3F6095"/>
    <w:rsid w:val="004C4F25"/>
    <w:rsid w:val="006B709E"/>
    <w:rsid w:val="009D3071"/>
    <w:rsid w:val="00CB706C"/>
    <w:rsid w:val="00E643B0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  <w:style w:type="paragraph" w:customStyle="1" w:styleId="163E7008CC03459391202BA090EA205E">
    <w:name w:val="163E7008CC03459391202BA090EA205E"/>
    <w:rsid w:val="00CB706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2017-03-10T00:00:00</PublishDate>
  <Abstract>Screen Specification for Register to Borrow Use Case.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49BDAC-2FEE-4047-B4E3-F075B8E1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0</TotalTime>
  <Pages>10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Documentation</vt:lpstr>
    </vt:vector>
  </TitlesOfParts>
  <Company>Axure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Specification</dc:title>
  <dc:subject>Register to Borrow Use Case</dc:subject>
  <dc:creator>Chu Quoc Hung</dc:creator>
  <cp:lastModifiedBy>Raijin Thunderkeg</cp:lastModifiedBy>
  <cp:revision>2</cp:revision>
  <cp:lastPrinted>2010-09-03T00:33:00Z</cp:lastPrinted>
  <dcterms:created xsi:type="dcterms:W3CDTF">2017-10-10T12:21:00Z</dcterms:created>
  <dcterms:modified xsi:type="dcterms:W3CDTF">2017-10-10T12:21:00Z</dcterms:modified>
</cp:coreProperties>
</file>